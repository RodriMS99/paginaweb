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C62F" w14:textId="20AD4908" w:rsidR="001075C9" w:rsidRDefault="000A7A77">
      <w:r>
        <w:rPr>
          <w:noProof/>
        </w:rPr>
        <w:drawing>
          <wp:anchor distT="0" distB="0" distL="114300" distR="114300" simplePos="0" relativeHeight="251658240" behindDoc="1" locked="0" layoutInCell="1" allowOverlap="1" wp14:anchorId="3BBD4DDB" wp14:editId="698F5A88">
            <wp:simplePos x="0" y="0"/>
            <wp:positionH relativeFrom="margin">
              <wp:align>center</wp:align>
            </wp:positionH>
            <wp:positionV relativeFrom="paragraph">
              <wp:posOffset>1295400</wp:posOffset>
            </wp:positionV>
            <wp:extent cx="2143125" cy="2143125"/>
            <wp:effectExtent l="0" t="0" r="9525" b="9525"/>
            <wp:wrapTight wrapText="bothSides">
              <wp:wrapPolygon edited="0">
                <wp:start x="0" y="0"/>
                <wp:lineTo x="0" y="21504"/>
                <wp:lineTo x="21504" y="21504"/>
                <wp:lineTo x="21504" y="0"/>
                <wp:lineTo x="0" y="0"/>
              </wp:wrapPolygon>
            </wp:wrapTight>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32D78C5A" w14:textId="12302760" w:rsidR="000A7A77" w:rsidRPr="000A7A77" w:rsidRDefault="000A7A77" w:rsidP="000A7A77"/>
    <w:p w14:paraId="5C6336B6" w14:textId="6536BDBB" w:rsidR="000A7A77" w:rsidRPr="000A7A77" w:rsidRDefault="000A7A77" w:rsidP="000A7A77"/>
    <w:p w14:paraId="00199211" w14:textId="70055590" w:rsidR="000A7A77" w:rsidRPr="000A7A77" w:rsidRDefault="000A7A77" w:rsidP="000A7A77"/>
    <w:p w14:paraId="17B068C8" w14:textId="65B07E52" w:rsidR="000A7A77" w:rsidRPr="000A7A77" w:rsidRDefault="000A7A77" w:rsidP="000A7A77"/>
    <w:p w14:paraId="3EEAFC6F" w14:textId="57E316B3" w:rsidR="000A7A77" w:rsidRPr="000A7A77" w:rsidRDefault="000A7A77" w:rsidP="000A7A77"/>
    <w:p w14:paraId="3DEAABD7" w14:textId="6ECF36A3" w:rsidR="000A7A77" w:rsidRPr="000A7A77" w:rsidRDefault="000A7A77" w:rsidP="000A7A77"/>
    <w:p w14:paraId="1E6FFBC2" w14:textId="491A14B9" w:rsidR="000A7A77" w:rsidRPr="000A7A77" w:rsidRDefault="000A7A77" w:rsidP="000A7A77"/>
    <w:p w14:paraId="0899CF7B" w14:textId="0FB96619" w:rsidR="000A7A77" w:rsidRPr="000A7A77" w:rsidRDefault="000A7A77" w:rsidP="000A7A77"/>
    <w:p w14:paraId="568E7A56" w14:textId="32F82A5B" w:rsidR="000A7A77" w:rsidRPr="000A7A77" w:rsidRDefault="000A7A77" w:rsidP="000A7A77"/>
    <w:p w14:paraId="757DBB39" w14:textId="73847590" w:rsidR="000A7A77" w:rsidRPr="000A7A77" w:rsidRDefault="000A7A77" w:rsidP="000A7A77"/>
    <w:p w14:paraId="3B9EF8E5" w14:textId="5CBF2C1A" w:rsidR="000A7A77" w:rsidRDefault="000A7A77" w:rsidP="000A7A77"/>
    <w:p w14:paraId="2D0BC327" w14:textId="374A839D" w:rsidR="000A7A77" w:rsidRDefault="000A7A77" w:rsidP="000A7A77"/>
    <w:p w14:paraId="40A7ECB6" w14:textId="0530D152" w:rsidR="000A7A77" w:rsidRDefault="000A7A77" w:rsidP="000A7A77"/>
    <w:p w14:paraId="0E937299" w14:textId="0185D605" w:rsidR="000A7A77" w:rsidRPr="00AD4D8E" w:rsidRDefault="000A7A77" w:rsidP="000A7A77">
      <w:pPr>
        <w:jc w:val="center"/>
        <w:rPr>
          <w:b/>
          <w:bCs/>
        </w:rPr>
      </w:pPr>
      <w:r w:rsidRPr="00AD4D8E">
        <w:rPr>
          <w:b/>
          <w:bCs/>
        </w:rPr>
        <w:t>Nombre: Rodrigo Mena Serna</w:t>
      </w:r>
    </w:p>
    <w:p w14:paraId="663076C2" w14:textId="2579C6BA" w:rsidR="000A7A77" w:rsidRPr="00AD4D8E" w:rsidRDefault="000A7A77" w:rsidP="000A7A77">
      <w:pPr>
        <w:jc w:val="center"/>
        <w:rPr>
          <w:b/>
          <w:bCs/>
        </w:rPr>
      </w:pPr>
      <w:r w:rsidRPr="00AD4D8E">
        <w:rPr>
          <w:b/>
          <w:bCs/>
        </w:rPr>
        <w:t>Asignatura: Diseño</w:t>
      </w:r>
      <w:r w:rsidR="00E536DF">
        <w:rPr>
          <w:b/>
          <w:bCs/>
        </w:rPr>
        <w:t xml:space="preserve"> de interfaces web</w:t>
      </w:r>
    </w:p>
    <w:p w14:paraId="7DCA1B0F" w14:textId="6F8256AE" w:rsidR="000A7A77" w:rsidRDefault="000A7A77" w:rsidP="000A7A77">
      <w:pPr>
        <w:jc w:val="center"/>
        <w:rPr>
          <w:b/>
          <w:bCs/>
        </w:rPr>
      </w:pPr>
      <w:r w:rsidRPr="00AD4D8E">
        <w:rPr>
          <w:b/>
          <w:bCs/>
        </w:rPr>
        <w:t>Segundo curso de Desarrollo de Aplicaciones Web</w:t>
      </w:r>
    </w:p>
    <w:p w14:paraId="764441AD" w14:textId="2584C602" w:rsidR="00EF3A23" w:rsidRPr="00AD4D8E" w:rsidRDefault="00EF3A23" w:rsidP="000A7A77">
      <w:pPr>
        <w:jc w:val="center"/>
        <w:rPr>
          <w:b/>
          <w:bCs/>
        </w:rPr>
      </w:pPr>
      <w:r>
        <w:rPr>
          <w:b/>
          <w:bCs/>
        </w:rPr>
        <w:t>Nombre de la práctica: Documentación Creación de la URL de la página web</w:t>
      </w:r>
    </w:p>
    <w:p w14:paraId="31893563" w14:textId="77D1ECE8" w:rsidR="000A7A77" w:rsidRDefault="000A7A77" w:rsidP="000A7A77">
      <w:pPr>
        <w:jc w:val="center"/>
      </w:pPr>
    </w:p>
    <w:p w14:paraId="4B7A673B" w14:textId="31D73274" w:rsidR="000A7A77" w:rsidRDefault="000A7A77" w:rsidP="000A7A77">
      <w:pPr>
        <w:jc w:val="center"/>
      </w:pPr>
    </w:p>
    <w:p w14:paraId="27B754D3" w14:textId="3F3DDD79" w:rsidR="000A7A77" w:rsidRDefault="000A7A77" w:rsidP="000A7A77">
      <w:pPr>
        <w:jc w:val="center"/>
      </w:pPr>
    </w:p>
    <w:p w14:paraId="436634FC" w14:textId="430B9312" w:rsidR="000A7A77" w:rsidRDefault="000A7A77" w:rsidP="000A7A77">
      <w:pPr>
        <w:jc w:val="center"/>
      </w:pPr>
    </w:p>
    <w:p w14:paraId="2E15E61E" w14:textId="1929D8CE" w:rsidR="000A7A77" w:rsidRDefault="000A7A77" w:rsidP="000A7A77">
      <w:pPr>
        <w:jc w:val="center"/>
      </w:pPr>
    </w:p>
    <w:p w14:paraId="756F0A62" w14:textId="3FEE509B" w:rsidR="000A7A77" w:rsidRDefault="000A7A77" w:rsidP="000A7A77">
      <w:pPr>
        <w:jc w:val="center"/>
      </w:pPr>
    </w:p>
    <w:p w14:paraId="34971FA7" w14:textId="24A61F3D" w:rsidR="000A7A77" w:rsidRDefault="000A7A77" w:rsidP="000A7A77">
      <w:pPr>
        <w:jc w:val="center"/>
      </w:pPr>
    </w:p>
    <w:p w14:paraId="14092B46" w14:textId="3ECDD42D" w:rsidR="000A7A77" w:rsidRDefault="000A7A77" w:rsidP="000A7A77">
      <w:pPr>
        <w:jc w:val="center"/>
      </w:pPr>
    </w:p>
    <w:p w14:paraId="7951A194" w14:textId="4BB0A5CC" w:rsidR="000A7A77" w:rsidRDefault="000A7A77" w:rsidP="000A7A77">
      <w:pPr>
        <w:jc w:val="center"/>
      </w:pPr>
    </w:p>
    <w:p w14:paraId="52D566D7" w14:textId="5FD716E0" w:rsidR="000A7A77" w:rsidRDefault="000A7A77" w:rsidP="000A7A77">
      <w:pPr>
        <w:jc w:val="center"/>
      </w:pPr>
    </w:p>
    <w:p w14:paraId="5995883C" w14:textId="58983F1C" w:rsidR="000A7A77" w:rsidRDefault="000A7A77" w:rsidP="000A7A77">
      <w:pPr>
        <w:jc w:val="center"/>
      </w:pPr>
    </w:p>
    <w:p w14:paraId="63BA02CA" w14:textId="7209F59E" w:rsidR="000A7A77" w:rsidRDefault="000A7A77" w:rsidP="000A7A77">
      <w:pPr>
        <w:jc w:val="center"/>
      </w:pPr>
    </w:p>
    <w:p w14:paraId="0320A05E" w14:textId="15B4F444" w:rsidR="000A7A77" w:rsidRDefault="000A7A77" w:rsidP="000A7A77">
      <w:pPr>
        <w:jc w:val="center"/>
      </w:pPr>
    </w:p>
    <w:p w14:paraId="5A0B9E6F" w14:textId="0AC9EEFB" w:rsidR="000A7A77" w:rsidRDefault="000A7A77" w:rsidP="000A7A77">
      <w:pPr>
        <w:jc w:val="center"/>
      </w:pPr>
    </w:p>
    <w:p w14:paraId="7FE1C0D0" w14:textId="3E2E69ED" w:rsidR="000A7A77" w:rsidRDefault="000A7A77" w:rsidP="000A7A77">
      <w:pPr>
        <w:jc w:val="center"/>
      </w:pPr>
      <w:r>
        <w:t>Índice</w:t>
      </w:r>
    </w:p>
    <w:p w14:paraId="15A28856" w14:textId="443CF364" w:rsidR="000A7A77" w:rsidRDefault="000A7A77" w:rsidP="000A7A77">
      <w:pPr>
        <w:jc w:val="center"/>
      </w:pPr>
      <w:r>
        <w:t>Tema 1 _____________________________</w:t>
      </w:r>
    </w:p>
    <w:p w14:paraId="71521213" w14:textId="18CC719A" w:rsidR="000A7A77" w:rsidRDefault="000A7A77" w:rsidP="000A7A77">
      <w:pPr>
        <w:jc w:val="center"/>
      </w:pPr>
      <w:r>
        <w:t xml:space="preserve"> Tema 2_____________________________</w:t>
      </w:r>
    </w:p>
    <w:p w14:paraId="6AE256E2" w14:textId="069D0C15" w:rsidR="000A7A77" w:rsidRDefault="000A7A77" w:rsidP="000A7A77">
      <w:pPr>
        <w:jc w:val="center"/>
      </w:pPr>
      <w:r>
        <w:t>Tema 3_____________________________</w:t>
      </w:r>
    </w:p>
    <w:p w14:paraId="1BB0AED7" w14:textId="77777777" w:rsidR="00966138" w:rsidRDefault="00966138" w:rsidP="000A7A77">
      <w:pPr>
        <w:jc w:val="center"/>
      </w:pPr>
    </w:p>
    <w:p w14:paraId="27F206DE" w14:textId="77777777" w:rsidR="00966138" w:rsidRDefault="00966138">
      <w:r>
        <w:br w:type="page"/>
      </w:r>
    </w:p>
    <w:p w14:paraId="578CF74F" w14:textId="77777777" w:rsidR="00966138" w:rsidRDefault="00966138" w:rsidP="000A7A77">
      <w:pPr>
        <w:jc w:val="center"/>
      </w:pPr>
    </w:p>
    <w:p w14:paraId="3D6DF809" w14:textId="77777777" w:rsidR="00966138" w:rsidRDefault="00966138" w:rsidP="00966138">
      <w:pPr>
        <w:jc w:val="both"/>
      </w:pPr>
      <w:r>
        <w:t xml:space="preserve">Creación de una página web en </w:t>
      </w:r>
      <w:proofErr w:type="spellStart"/>
      <w:r>
        <w:t>github</w:t>
      </w:r>
      <w:proofErr w:type="spellEnd"/>
      <w:r>
        <w:t>.</w:t>
      </w:r>
    </w:p>
    <w:p w14:paraId="05F56EFE" w14:textId="77777777" w:rsidR="00966138" w:rsidRDefault="00966138" w:rsidP="00966138">
      <w:pPr>
        <w:jc w:val="both"/>
      </w:pPr>
      <w:r>
        <w:t>Lo primero que deberemos hacer es registrarnos en GitHub. El siguiente paso será la creación de un repositorio, que recogerá todos los archivos necesarios para el pleno funcionamiento de nuestra página web.</w:t>
      </w:r>
    </w:p>
    <w:p w14:paraId="0C62F692" w14:textId="77777777" w:rsidR="00966138" w:rsidRDefault="00966138" w:rsidP="00966138">
      <w:pPr>
        <w:jc w:val="both"/>
      </w:pPr>
      <w:r>
        <w:t xml:space="preserve">En visual </w:t>
      </w:r>
      <w:proofErr w:type="spellStart"/>
      <w:r>
        <w:t>studio</w:t>
      </w:r>
      <w:proofErr w:type="spellEnd"/>
      <w:r>
        <w:t xml:space="preserve"> </w:t>
      </w:r>
      <w:proofErr w:type="spellStart"/>
      <w:r>
        <w:t>code</w:t>
      </w:r>
      <w:proofErr w:type="spellEnd"/>
      <w:r>
        <w:t xml:space="preserve"> crearemos nuestros archivos. Uno de esos archivos debe tener el nombre de </w:t>
      </w:r>
      <w:proofErr w:type="spellStart"/>
      <w:r>
        <w:t>index</w:t>
      </w:r>
      <w:proofErr w:type="spellEnd"/>
      <w:r>
        <w:t xml:space="preserve"> con extensión .</w:t>
      </w:r>
      <w:proofErr w:type="spellStart"/>
      <w:r>
        <w:t>html</w:t>
      </w:r>
      <w:proofErr w:type="spellEnd"/>
      <w:r>
        <w:t>.</w:t>
      </w:r>
    </w:p>
    <w:p w14:paraId="0364CABF" w14:textId="77777777" w:rsidR="00AB7D87" w:rsidRDefault="00966138" w:rsidP="00966138">
      <w:pPr>
        <w:jc w:val="both"/>
      </w:pPr>
      <w:r>
        <w:t xml:space="preserve">Iniciaremos nuestro repositorio local a través de visual Studio </w:t>
      </w:r>
      <w:proofErr w:type="spellStart"/>
      <w:r>
        <w:t>Code</w:t>
      </w:r>
      <w:proofErr w:type="spellEnd"/>
      <w:r>
        <w:t xml:space="preserve"> y lo enlazaremos con nuestro repositorio remoto, es decir, con el que hemos creado en GitHub.</w:t>
      </w:r>
    </w:p>
    <w:p w14:paraId="4FB07F4B" w14:textId="77777777" w:rsidR="00AB7D87" w:rsidRDefault="00AB7D87" w:rsidP="00966138">
      <w:pPr>
        <w:jc w:val="both"/>
      </w:pPr>
      <w:r>
        <w:t>Una vez hecho todos esto, guardaremos los cambios realizados y enviaremos los archivos al repositorio remoto.</w:t>
      </w:r>
    </w:p>
    <w:p w14:paraId="044B56A3" w14:textId="77777777" w:rsidR="00AB7D87" w:rsidRDefault="00AB7D87" w:rsidP="00966138">
      <w:pPr>
        <w:jc w:val="both"/>
      </w:pPr>
      <w:r>
        <w:t>Para crear la URL, nos iremos “</w:t>
      </w:r>
      <w:proofErr w:type="spellStart"/>
      <w:r>
        <w:t>Settings</w:t>
      </w:r>
      <w:proofErr w:type="spellEnd"/>
      <w:r>
        <w:t>” y al apartado de “Pages”. En el apartado de Branch, seleccionaremos la rama principal o “</w:t>
      </w:r>
      <w:proofErr w:type="spellStart"/>
      <w:r>
        <w:t>main</w:t>
      </w:r>
      <w:proofErr w:type="spellEnd"/>
      <w:r>
        <w:t>”, y guardaremos los cambios. El siguiente paso será poner un dominio a nuestra página.</w:t>
      </w:r>
    </w:p>
    <w:p w14:paraId="3522EBBD" w14:textId="5174AE30" w:rsidR="00966138" w:rsidRDefault="00966138" w:rsidP="00966138">
      <w:pPr>
        <w:jc w:val="both"/>
      </w:pPr>
      <w:r>
        <w:br w:type="page"/>
      </w:r>
    </w:p>
    <w:p w14:paraId="51E54690" w14:textId="55F8640B" w:rsidR="000A7A77" w:rsidRPr="000A7A77" w:rsidRDefault="000A7A77" w:rsidP="000A7A77">
      <w:pPr>
        <w:jc w:val="center"/>
      </w:pPr>
      <w:r>
        <w:lastRenderedPageBreak/>
        <w:t>Tema 4_____________________________</w:t>
      </w:r>
    </w:p>
    <w:sectPr w:rsidR="000A7A77" w:rsidRPr="000A7A7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2BD7" w14:textId="77777777" w:rsidR="00060174" w:rsidRDefault="00060174" w:rsidP="000A7A77">
      <w:pPr>
        <w:spacing w:after="0" w:line="240" w:lineRule="auto"/>
      </w:pPr>
      <w:r>
        <w:separator/>
      </w:r>
    </w:p>
  </w:endnote>
  <w:endnote w:type="continuationSeparator" w:id="0">
    <w:p w14:paraId="4E2DCD9B" w14:textId="77777777" w:rsidR="00060174" w:rsidRDefault="00060174" w:rsidP="000A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18D5" w14:textId="77777777" w:rsidR="000A7A77" w:rsidRDefault="000A7A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DF9ACE0" w14:textId="77777777" w:rsidR="000A7A77" w:rsidRDefault="000A7A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86AB" w14:textId="77777777" w:rsidR="00060174" w:rsidRDefault="00060174" w:rsidP="000A7A77">
      <w:pPr>
        <w:spacing w:after="0" w:line="240" w:lineRule="auto"/>
      </w:pPr>
      <w:r>
        <w:separator/>
      </w:r>
    </w:p>
  </w:footnote>
  <w:footnote w:type="continuationSeparator" w:id="0">
    <w:p w14:paraId="1B033AB3" w14:textId="77777777" w:rsidR="00060174" w:rsidRDefault="00060174" w:rsidP="000A7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CC81" w14:textId="79C90DB0" w:rsidR="000A7A77" w:rsidRDefault="000A7A77">
    <w:pPr>
      <w:pStyle w:val="Encabezado"/>
    </w:pPr>
    <w:r>
      <w:t>Nombre: Rodrigo Mena Serna</w:t>
    </w:r>
    <w:r>
      <w:ptab w:relativeTo="margin" w:alignment="center" w:leader="none"/>
    </w:r>
    <w:r w:rsidR="00E536DF">
      <w:t xml:space="preserve">    </w:t>
    </w:r>
    <w:r>
      <w:t xml:space="preserve">Asignatura: </w:t>
    </w:r>
    <w:r w:rsidR="00E473BC">
      <w:t>Diseño</w:t>
    </w:r>
    <w:r w:rsidR="00E536DF">
      <w:t xml:space="preserve"> de interfaces web</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77"/>
    <w:rsid w:val="00060174"/>
    <w:rsid w:val="000A7A77"/>
    <w:rsid w:val="001075C9"/>
    <w:rsid w:val="00966138"/>
    <w:rsid w:val="00AB7D87"/>
    <w:rsid w:val="00AD4D8E"/>
    <w:rsid w:val="00E473BC"/>
    <w:rsid w:val="00E473CA"/>
    <w:rsid w:val="00E536DF"/>
    <w:rsid w:val="00EF3A23"/>
    <w:rsid w:val="00F821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CC921"/>
  <w15:chartTrackingRefBased/>
  <w15:docId w15:val="{AC3F1BD0-5193-4344-A530-CF121222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7A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A77"/>
  </w:style>
  <w:style w:type="paragraph" w:styleId="Piedepgina">
    <w:name w:val="footer"/>
    <w:basedOn w:val="Normal"/>
    <w:link w:val="PiedepginaCar"/>
    <w:uiPriority w:val="99"/>
    <w:unhideWhenUsed/>
    <w:rsid w:val="000A7A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7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PlantillaDiseño.dotx</Template>
  <TotalTime>4</TotalTime>
  <Pages>4</Pages>
  <Words>190</Words>
  <Characters>1046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MENA SERNA</dc:creator>
  <cp:keywords/>
  <dc:description/>
  <cp:lastModifiedBy>Rodrigo Mena</cp:lastModifiedBy>
  <cp:revision>2</cp:revision>
  <dcterms:created xsi:type="dcterms:W3CDTF">2022-09-25T19:11:00Z</dcterms:created>
  <dcterms:modified xsi:type="dcterms:W3CDTF">2022-09-25T19:11:00Z</dcterms:modified>
</cp:coreProperties>
</file>